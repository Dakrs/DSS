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27A8C" w14:textId="77777777" w:rsidR="00EA4690" w:rsidRDefault="0084789B">
      <w:pPr>
        <w:pStyle w:val="Cabealho1"/>
      </w:pPr>
      <w:r>
        <w:t xml:space="preserve">Requisitos da aplicação </w:t>
      </w:r>
    </w:p>
    <w:p w14:paraId="26C430BE" w14:textId="77777777" w:rsidR="00EA4690" w:rsidRDefault="006A0A2C" w:rsidP="006A0A2C">
      <w:pPr>
        <w:pStyle w:val="Listacommarcas"/>
      </w:pPr>
      <w:r>
        <w:t>Escolher modelo do carro desejado</w:t>
      </w:r>
    </w:p>
    <w:p w14:paraId="4F8EA15E" w14:textId="77777777" w:rsidR="006A0A2C" w:rsidRDefault="006A0A2C" w:rsidP="006A0A2C">
      <w:pPr>
        <w:pStyle w:val="Listacommarcas"/>
      </w:pPr>
      <w:r>
        <w:t>Escolher a pintura</w:t>
      </w:r>
    </w:p>
    <w:p w14:paraId="2DD183C4" w14:textId="77777777" w:rsidR="006A0A2C" w:rsidRDefault="006A0A2C" w:rsidP="006A0A2C">
      <w:pPr>
        <w:pStyle w:val="Listacommarcas"/>
      </w:pPr>
      <w:r>
        <w:t>Escolher jantes e pneus</w:t>
      </w:r>
    </w:p>
    <w:p w14:paraId="59B8D044" w14:textId="77777777" w:rsidR="006A0A2C" w:rsidRDefault="006A0A2C" w:rsidP="006A0A2C">
      <w:pPr>
        <w:pStyle w:val="Listacommarcas"/>
      </w:pPr>
      <w:r>
        <w:t>Escolher motorizações</w:t>
      </w:r>
    </w:p>
    <w:p w14:paraId="221AA748" w14:textId="77777777" w:rsidR="009C4A3F" w:rsidRDefault="006A0A2C" w:rsidP="009C4A3F">
      <w:pPr>
        <w:pStyle w:val="Listacommarcas"/>
      </w:pPr>
      <w:r>
        <w:t>Escolher detalhes exteriores</w:t>
      </w:r>
      <w:r w:rsidR="009C4A3F">
        <w:t xml:space="preserve"> (acrescentar mais)</w:t>
      </w:r>
    </w:p>
    <w:p w14:paraId="7390422E" w14:textId="77777777" w:rsidR="009C4A3F" w:rsidRDefault="006A0A2C" w:rsidP="00D83F40">
      <w:pPr>
        <w:pStyle w:val="Listacommarcas"/>
        <w:numPr>
          <w:ilvl w:val="1"/>
          <w:numId w:val="3"/>
        </w:numPr>
      </w:pPr>
      <w:r>
        <w:t>Vidros escurecidos</w:t>
      </w:r>
    </w:p>
    <w:p w14:paraId="0047D46D" w14:textId="77777777" w:rsidR="009C4A3F" w:rsidRDefault="009C4A3F" w:rsidP="00D83F40">
      <w:pPr>
        <w:pStyle w:val="Listacommarcas"/>
        <w:numPr>
          <w:ilvl w:val="1"/>
          <w:numId w:val="3"/>
        </w:numPr>
      </w:pPr>
      <w:r>
        <w:t>Para-choques</w:t>
      </w:r>
    </w:p>
    <w:p w14:paraId="5EAD1ADC" w14:textId="77777777" w:rsidR="009C4A3F" w:rsidRDefault="006A0A2C" w:rsidP="009C4A3F">
      <w:pPr>
        <w:pStyle w:val="Listacommarcas"/>
        <w:numPr>
          <w:ilvl w:val="1"/>
          <w:numId w:val="3"/>
        </w:numPr>
      </w:pPr>
      <w:r>
        <w:t>Teto de abrir</w:t>
      </w:r>
    </w:p>
    <w:p w14:paraId="31EC4BC8" w14:textId="77777777" w:rsidR="009C4A3F" w:rsidRDefault="009C4A3F" w:rsidP="009C4A3F">
      <w:pPr>
        <w:pStyle w:val="Listacommarcas"/>
      </w:pPr>
      <w:r>
        <w:t>Escolher detalhes interiores (acrescentar mais)</w:t>
      </w:r>
    </w:p>
    <w:p w14:paraId="5124020F" w14:textId="77777777" w:rsidR="009C4A3F" w:rsidRDefault="009C4A3F" w:rsidP="009C4A3F">
      <w:pPr>
        <w:pStyle w:val="Listacommarcas"/>
        <w:numPr>
          <w:ilvl w:val="1"/>
          <w:numId w:val="3"/>
        </w:numPr>
      </w:pPr>
      <w:r>
        <w:t>Estofos</w:t>
      </w:r>
    </w:p>
    <w:p w14:paraId="6D6FE172" w14:textId="77777777" w:rsidR="009C4A3F" w:rsidRDefault="009C4A3F" w:rsidP="009C4A3F">
      <w:pPr>
        <w:pStyle w:val="Listacommarcas"/>
        <w:numPr>
          <w:ilvl w:val="1"/>
          <w:numId w:val="3"/>
        </w:numPr>
      </w:pPr>
      <w:r>
        <w:t>Pacote de luzes</w:t>
      </w:r>
    </w:p>
    <w:p w14:paraId="7828D71C" w14:textId="77777777" w:rsidR="009C4A3F" w:rsidRDefault="009C4A3F" w:rsidP="009C4A3F">
      <w:pPr>
        <w:pStyle w:val="Listacommarcas"/>
      </w:pPr>
      <w:r>
        <w:t>Cada componente deve ter:</w:t>
      </w:r>
    </w:p>
    <w:p w14:paraId="51D14163" w14:textId="77777777" w:rsidR="009C4A3F" w:rsidRDefault="009C4A3F" w:rsidP="009C4A3F">
      <w:pPr>
        <w:pStyle w:val="Listacommarcas"/>
        <w:numPr>
          <w:ilvl w:val="1"/>
          <w:numId w:val="3"/>
        </w:numPr>
      </w:pPr>
      <w:r>
        <w:t>Designação</w:t>
      </w:r>
    </w:p>
    <w:p w14:paraId="63C64250" w14:textId="77777777" w:rsidR="009C4A3F" w:rsidRDefault="009C4A3F" w:rsidP="009C4A3F">
      <w:pPr>
        <w:pStyle w:val="Listacommarcas"/>
        <w:numPr>
          <w:ilvl w:val="1"/>
          <w:numId w:val="3"/>
        </w:numPr>
      </w:pPr>
      <w:r>
        <w:t>Preço</w:t>
      </w:r>
    </w:p>
    <w:p w14:paraId="47EADE9D" w14:textId="77777777" w:rsidR="009C4A3F" w:rsidRDefault="009C4A3F" w:rsidP="009C4A3F">
      <w:pPr>
        <w:pStyle w:val="Listacommarcas"/>
        <w:numPr>
          <w:ilvl w:val="1"/>
          <w:numId w:val="3"/>
        </w:numPr>
      </w:pPr>
      <w:r>
        <w:t>Lista de componentes com os quais é incompatível</w:t>
      </w:r>
    </w:p>
    <w:p w14:paraId="186B07ED" w14:textId="77777777" w:rsidR="009C4A3F" w:rsidRDefault="009C4A3F" w:rsidP="009C4A3F">
      <w:pPr>
        <w:pStyle w:val="Listacommarcas"/>
        <w:numPr>
          <w:ilvl w:val="1"/>
          <w:numId w:val="3"/>
        </w:numPr>
      </w:pPr>
      <w:r>
        <w:t xml:space="preserve">Lista de componentes com os quais tem dependência </w:t>
      </w:r>
    </w:p>
    <w:p w14:paraId="5D1BCF3C" w14:textId="77777777" w:rsidR="009C4A3F" w:rsidRDefault="009C4A3F" w:rsidP="009C4A3F">
      <w:pPr>
        <w:pStyle w:val="Listacommarcas"/>
      </w:pPr>
      <w:r>
        <w:t xml:space="preserve">Sempre que é adicionado um componente deve ser feita a verificação se existe alguma incompatibilidade. Se existir o cliente pode optar por desistir da seleção feita ou então remover o produto incompatível </w:t>
      </w:r>
    </w:p>
    <w:p w14:paraId="0EEA1D39" w14:textId="77777777" w:rsidR="009C4A3F" w:rsidRDefault="009C4A3F" w:rsidP="009C4A3F">
      <w:pPr>
        <w:pStyle w:val="Listacommarcas"/>
      </w:pPr>
      <w:r>
        <w:t>Sempre que é adicionado um componente deve verificar-se se é necessário instalar algum componente complementar. O cliente decide manter a opção e instalar o(s) componente(s) em falta ou desistir da seleção</w:t>
      </w:r>
    </w:p>
    <w:p w14:paraId="466FC0D0" w14:textId="77777777" w:rsidR="009C4A3F" w:rsidRDefault="009C4A3F" w:rsidP="009C4A3F">
      <w:pPr>
        <w:pStyle w:val="Listacommarcas"/>
      </w:pPr>
      <w:r>
        <w:t xml:space="preserve">Devem existir pacotes de componentes pré-definidos (é obrigatório a instalação de todos os componentes de um pack quando este é selecionado). Devem ser feitas as verificações de </w:t>
      </w:r>
      <w:bookmarkStart w:id="0" w:name="_GoBack"/>
      <w:bookmarkEnd w:id="0"/>
      <w:r>
        <w:lastRenderedPageBreak/>
        <w:t>dependência/incompatibilidade para ca</w:t>
      </w:r>
      <w:r w:rsidR="00663ADB">
        <w:t>da um dos componentes do pacote</w:t>
      </w:r>
    </w:p>
    <w:p w14:paraId="4844D2BD" w14:textId="77777777" w:rsidR="009C4A3F" w:rsidRDefault="009C4A3F" w:rsidP="009C4A3F">
      <w:pPr>
        <w:pStyle w:val="Listacommarcas"/>
      </w:pPr>
      <w:r>
        <w:t xml:space="preserve">Os pacotes devem ser mais baratos que a soma dos preços individuais </w:t>
      </w:r>
      <w:r w:rsidR="00663ADB">
        <w:t>de cada um dos seus componentes</w:t>
      </w:r>
    </w:p>
    <w:p w14:paraId="13557B13" w14:textId="77777777" w:rsidR="009C4A3F" w:rsidRDefault="009C4A3F" w:rsidP="009C4A3F">
      <w:pPr>
        <w:pStyle w:val="Listacommarcas"/>
      </w:pPr>
      <w:r>
        <w:t xml:space="preserve">Se o cliente selecionar, individualmente, todos os componentes que compõe um pack, o sistema deve reconhecer a escolha do </w:t>
      </w:r>
      <w:r w:rsidR="00663ADB">
        <w:t>pack e aplicar o preço deste</w:t>
      </w:r>
    </w:p>
    <w:p w14:paraId="515F3648" w14:textId="77777777" w:rsidR="00663ADB" w:rsidRDefault="009C4A3F" w:rsidP="009C4A3F">
      <w:pPr>
        <w:pStyle w:val="Listacommarcas"/>
      </w:pPr>
      <w:r>
        <w:t>(Configuração ótima</w:t>
      </w:r>
      <w:r w:rsidR="00663ADB">
        <w:t>). Após</w:t>
      </w:r>
      <w:r>
        <w:t xml:space="preserve"> as escolhas básicas (cor exterior, motorização) o cliente deve puder </w:t>
      </w:r>
      <w:r w:rsidR="00663ADB">
        <w:t>indicar um orçamento e o sistema deve propor a melhor configuração possível dentro do orçamento (que tente maximizar a utilização do orçamento)</w:t>
      </w:r>
    </w:p>
    <w:p w14:paraId="4CB252B4" w14:textId="77777777" w:rsidR="00663ADB" w:rsidRDefault="00663ADB" w:rsidP="009C4A3F">
      <w:pPr>
        <w:pStyle w:val="Listacommarcas"/>
      </w:pPr>
      <w:r>
        <w:t>(Utilização na fábrica). Cada componente deve ter um stock associado</w:t>
      </w:r>
    </w:p>
    <w:p w14:paraId="701BA877" w14:textId="77777777" w:rsidR="00663ADB" w:rsidRDefault="00663ADB" w:rsidP="009C4A3F">
      <w:pPr>
        <w:pStyle w:val="Listacommarcas"/>
      </w:pPr>
      <w:r>
        <w:t>(Utilização na fábrica). Sempre que chega um novo stock de componentes, o sistema deve conseguir determinar quais são os carros que podem ser produzidos</w:t>
      </w:r>
    </w:p>
    <w:p w14:paraId="701ADEB4" w14:textId="77777777" w:rsidR="006A0A2C" w:rsidRDefault="00663ADB" w:rsidP="009C4A3F">
      <w:pPr>
        <w:pStyle w:val="Listacommarcas"/>
      </w:pPr>
      <w:r>
        <w:t xml:space="preserve"> (Utilização na fábrica). Os carros são produzidos por ordem de chegada à </w:t>
      </w:r>
      <w:proofErr w:type="spellStart"/>
      <w:r w:rsidR="00666E28">
        <w:t>queu</w:t>
      </w:r>
      <w:r>
        <w:t>e</w:t>
      </w:r>
      <w:proofErr w:type="spellEnd"/>
      <w:r>
        <w:t xml:space="preserve"> de configurações efetuadas pelos clientes.</w:t>
      </w:r>
      <w:r w:rsidR="006A0A2C">
        <w:br/>
      </w:r>
    </w:p>
    <w:p w14:paraId="51DE9ACC" w14:textId="77777777" w:rsidR="006A0A2C" w:rsidRDefault="006A0A2C" w:rsidP="006A0A2C">
      <w:pPr>
        <w:pStyle w:val="Listacommarcas"/>
        <w:numPr>
          <w:ilvl w:val="0"/>
          <w:numId w:val="0"/>
        </w:numPr>
      </w:pPr>
    </w:p>
    <w:p w14:paraId="63E5643E" w14:textId="77777777" w:rsidR="00EA4690" w:rsidRDefault="00EA4690">
      <w:pPr>
        <w:pStyle w:val="Cabealho2"/>
      </w:pPr>
    </w:p>
    <w:sectPr w:rsidR="00EA4690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BCB6DC" w14:textId="77777777" w:rsidR="00E8135B" w:rsidRDefault="00E8135B">
      <w:r>
        <w:separator/>
      </w:r>
    </w:p>
    <w:p w14:paraId="28BFFFF2" w14:textId="77777777" w:rsidR="00E8135B" w:rsidRDefault="00E8135B"/>
  </w:endnote>
  <w:endnote w:type="continuationSeparator" w:id="0">
    <w:p w14:paraId="4573FC3C" w14:textId="77777777" w:rsidR="00E8135B" w:rsidRDefault="00E8135B">
      <w:r>
        <w:continuationSeparator/>
      </w:r>
    </w:p>
    <w:p w14:paraId="0DA0581A" w14:textId="77777777" w:rsidR="00E8135B" w:rsidRDefault="00E813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046CAC" w14:textId="77777777" w:rsidR="00EA4690" w:rsidRDefault="00DC6919">
        <w:pPr>
          <w:pStyle w:val="Rodap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6E2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772E0D" w14:textId="77777777" w:rsidR="00E8135B" w:rsidRDefault="00E8135B">
      <w:r>
        <w:separator/>
      </w:r>
    </w:p>
    <w:p w14:paraId="092E893C" w14:textId="77777777" w:rsidR="00E8135B" w:rsidRDefault="00E8135B"/>
  </w:footnote>
  <w:footnote w:type="continuationSeparator" w:id="0">
    <w:p w14:paraId="71A83034" w14:textId="77777777" w:rsidR="00E8135B" w:rsidRDefault="00E8135B">
      <w:r>
        <w:continuationSeparator/>
      </w:r>
    </w:p>
    <w:p w14:paraId="5C4E2A75" w14:textId="77777777" w:rsidR="00E8135B" w:rsidRDefault="00E8135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54E2E84C"/>
    <w:lvl w:ilvl="0" w:tplc="A78AD9E8">
      <w:start w:val="1"/>
      <w:numFmt w:val="bullet"/>
      <w:pStyle w:val="Listacommarc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anumerada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89B"/>
    <w:rsid w:val="00663ADB"/>
    <w:rsid w:val="00666E28"/>
    <w:rsid w:val="006A0A2C"/>
    <w:rsid w:val="0084789B"/>
    <w:rsid w:val="009C4A3F"/>
    <w:rsid w:val="00DC6919"/>
    <w:rsid w:val="00E8135B"/>
    <w:rsid w:val="00EA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0126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ja-JP" w:bidi="pt-PT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6919"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commarcas">
    <w:name w:val="List Bullet"/>
    <w:basedOn w:val="Normal"/>
    <w:uiPriority w:val="9"/>
    <w:qFormat/>
    <w:pPr>
      <w:numPr>
        <w:numId w:val="3"/>
      </w:numPr>
    </w:pPr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anumerada">
    <w:name w:val="List Number"/>
    <w:basedOn w:val="Normal"/>
    <w:uiPriority w:val="9"/>
    <w:qFormat/>
    <w:pPr>
      <w:numPr>
        <w:numId w:val="4"/>
      </w:numPr>
    </w:pPr>
  </w:style>
  <w:style w:type="paragraph" w:styleId="Cabealho">
    <w:name w:val="header"/>
    <w:basedOn w:val="Normal"/>
    <w:link w:val="CabealhoCarter"/>
    <w:uiPriority w:val="99"/>
    <w:unhideWhenUsed/>
    <w:qFormat/>
    <w:pPr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qFormat/>
    <w:pPr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Ttulo">
    <w:name w:val="Title"/>
    <w:basedOn w:val="Normal"/>
    <w:link w:val="TtuloCarte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arte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arter">
    <w:name w:val="Subtítulo Caráter"/>
    <w:basedOn w:val="Tipodeletrapredefinidodopargraf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Tipodeletrapredefinidodopargraf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Discreto">
    <w:name w:val="Subtle Emphasis"/>
    <w:basedOn w:val="Tipodeletrapredefinidodopargraf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o">
    <w:name w:val="Intense Emphasis"/>
    <w:basedOn w:val="Tipodeletrapredefinidodopargraf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Tipodeletrapredefinidodopargraf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Pr>
      <w:b/>
      <w:i/>
      <w:iCs/>
      <w:sz w:val="36"/>
    </w:rPr>
  </w:style>
  <w:style w:type="character" w:styleId="RefernciaDiscreta">
    <w:name w:val="Subtle Reference"/>
    <w:basedOn w:val="Tipodeletrapredefinidodopargraf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Pr>
      <w:color w:val="731C3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4789B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edroferreira/Library/Containers/com.microsoft.Word/Data/Library/Caches/2070/TM10002086/Tomar%20Not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acommarc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193"/>
    <w:rsid w:val="005F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3D3DF82BE5ABE4396FDF690B2FA5079">
    <w:name w:val="B3D3DF82BE5ABE4396FDF690B2FA5079"/>
  </w:style>
  <w:style w:type="paragraph" w:styleId="Listacommarcas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val="en-US" w:eastAsia="ja-JP"/>
    </w:rPr>
  </w:style>
  <w:style w:type="paragraph" w:customStyle="1" w:styleId="23006FD7F89EBF42AB19CA0038984293">
    <w:name w:val="23006FD7F89EBF42AB19CA0038984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Tomar Notas.dotx</Template>
  <TotalTime>21</TotalTime>
  <Pages>2</Pages>
  <Words>301</Words>
  <Characters>1630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Moreira Ferreira</dc:creator>
  <cp:keywords/>
  <dc:description/>
  <cp:lastModifiedBy>Pedro Miguel Moreira Ferreira</cp:lastModifiedBy>
  <cp:revision>1</cp:revision>
  <dcterms:created xsi:type="dcterms:W3CDTF">2018-10-15T14:35:00Z</dcterms:created>
  <dcterms:modified xsi:type="dcterms:W3CDTF">2018-10-15T15:02:00Z</dcterms:modified>
</cp:coreProperties>
</file>